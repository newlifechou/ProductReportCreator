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spacing w:before="0" w:after="0"/>
      </w:pPr>
      <w:r>
        <w:rPr>
          <w:rFonts w:hint="eastAsia"/>
        </w:rPr>
        <w:t>v</w:t>
      </w:r>
      <w:r>
        <w:rPr>
          <w:rFonts w:hint="eastAsia"/>
        </w:rPr>
        <w:t>产品</w:t>
      </w:r>
      <w:r>
        <w:t>报告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0"/>
        <w:gridCol w:w="2282"/>
        <w:gridCol w:w="2282"/>
        <w:gridCol w:w="2282"/>
        <w:gridCol w:w="2286"/>
      </w:tblGrid>
      <w:t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pStyle w:val="1"/>
            </w:pP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274" w:type="pct"/>
            <w:gridSpan w:val="4"/>
            <w:tcBorders>
              <w:top w:val="single" w:sz="12" w:space="0" w:color="auto"/>
            </w:tcBorders>
          </w:tcPr>
          <w:p>
            <w:fldSimple w:instr=" DOCPROPERTY  txtMaterial  \* MERGEFORMAT ">
              <w:r>
                <w:t>CDPMI</w:t>
              </w:r>
            </w:fldSimple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客户公司</w:t>
            </w:r>
          </w:p>
        </w:tc>
        <w:tc>
          <w:tcPr>
            <w:tcW w:w="4274" w:type="pct"/>
            <w:gridSpan w:val="4"/>
          </w:tcPr>
          <w:p>
            <w:fldSimple w:instr=" DOCPROPERTY  txtCustomer  \* MERGEFORMAT ">
              <w:r>
                <w:t>CDPMI</w:t>
              </w:r>
            </w:fldSimple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订单批号</w:t>
            </w:r>
          </w:p>
        </w:tc>
        <w:tc>
          <w:tcPr>
            <w:tcW w:w="4274" w:type="pct"/>
            <w:gridSpan w:val="4"/>
          </w:tcPr>
          <w:p>
            <w:fldSimple w:instr=" DOCPROPERTY  txtPO  \* MERGEFORMAT ">
              <w:r>
                <w:t>CDPMI</w:t>
              </w:r>
            </w:fldSimple>
          </w:p>
        </w:tc>
      </w:tr>
      <w:tr>
        <w:tc>
          <w:tcPr>
            <w:tcW w:w="726" w:type="pct"/>
            <w:tcBorders>
              <w:bottom w:val="single" w:sz="4" w:space="0" w:color="000000" w:themeColor="text1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4274" w:type="pct"/>
            <w:gridSpan w:val="4"/>
            <w:tcBorders>
              <w:bottom w:val="single" w:sz="4" w:space="0" w:color="000000" w:themeColor="text1"/>
            </w:tcBorders>
          </w:tcPr>
          <w:p>
            <w:fldSimple w:instr=" DOCPROPERTY  txtCreateDate  \* MERGEFORMAT ">
              <w:r>
                <w:t>CDPMI</w:t>
              </w:r>
            </w:fldSimple>
          </w:p>
        </w:tc>
      </w:tr>
      <w:tr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备注内容</w:t>
            </w:r>
          </w:p>
        </w:tc>
        <w:tc>
          <w:tcPr>
            <w:tcW w:w="4274" w:type="pct"/>
            <w:gridSpan w:val="4"/>
            <w:tcBorders>
              <w:bottom w:val="single" w:sz="4" w:space="0" w:color="auto"/>
            </w:tcBorders>
          </w:tcPr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成分数据</w:t>
            </w:r>
            <w:r>
              <w:rPr>
                <w:rFonts w:hint="eastAsia"/>
              </w:rPr>
              <w:t>]</w:t>
            </w:r>
          </w:p>
        </w:tc>
      </w:tr>
      <w:t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/>
        </w:tc>
      </w:tr>
      <w:t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>
            <w:pPr>
              <w:pStyle w:val="1"/>
              <w:rPr>
                <w:color w:val="0000FF"/>
                <w:sz w:val="40"/>
              </w:rPr>
            </w:pPr>
            <w:r>
              <w:rPr>
                <w:rFonts w:hint="eastAsia"/>
              </w:rPr>
              <w:t>检测结果</w:t>
            </w:r>
          </w:p>
        </w:tc>
      </w:tr>
      <w:tr>
        <w:tc>
          <w:tcPr>
            <w:tcW w:w="72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4274" w:type="pct"/>
            <w:gridSpan w:val="4"/>
            <w:tcBorders>
              <w:top w:val="single" w:sz="12" w:space="0" w:color="auto"/>
              <w:bottom w:val="single" w:sz="4" w:space="0" w:color="auto"/>
            </w:tcBorders>
          </w:tcPr>
          <w:p>
            <w:fldSimple w:instr=" DOCPROPERTY  txtLot  \* MERGEFORMAT ">
              <w:r>
                <w:t>CDPMI</w:t>
              </w:r>
            </w:fldSimple>
          </w:p>
        </w:tc>
      </w:tr>
      <w:tr>
        <w:tc>
          <w:tcPr>
            <w:tcW w:w="5000" w:type="pct"/>
            <w:gridSpan w:val="5"/>
            <w:tcBorders>
              <w:top w:val="single" w:sz="4" w:space="0" w:color="auto"/>
            </w:tcBorders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靶材重量</w:t>
            </w:r>
          </w:p>
        </w:tc>
        <w:tc>
          <w:tcPr>
            <w:tcW w:w="4274" w:type="pct"/>
            <w:gridSpan w:val="4"/>
          </w:tcPr>
          <w:p>
            <w:fldSimple w:instr=" DOCPROPERTY  txtWeight  \* MERGEFORMAT ">
              <w:r>
                <w:t>CDPMI</w:t>
              </w:r>
            </w:fldSimple>
            <w:r>
              <w:t>g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靶材密度</w:t>
            </w:r>
          </w:p>
        </w:tc>
        <w:tc>
          <w:tcPr>
            <w:tcW w:w="4274" w:type="pct"/>
            <w:gridSpan w:val="4"/>
          </w:tcPr>
          <w:p>
            <w:fldSimple w:instr=" DOCPROPERTY  txtDensity  \* MERGEFORMAT ">
              <w:r>
                <w:t>CDPMI</w:t>
              </w:r>
            </w:fldSimple>
            <w:r>
              <w:t>g/cm3</w:t>
            </w: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电阻率值</w:t>
            </w:r>
          </w:p>
        </w:tc>
        <w:tc>
          <w:tcPr>
            <w:tcW w:w="4274" w:type="pct"/>
            <w:gridSpan w:val="4"/>
          </w:tcPr>
          <w:p>
            <w:fldSimple w:instr=" DOCPROPERTY  txtResistance  \* MERGEFORMAT ">
              <w:r>
                <w:t>CDPMI</w:t>
              </w:r>
            </w:fldSimple>
            <w:r>
              <w:rPr>
                <w:rFonts w:ascii="宋体" w:eastAsia="宋体" w:hAnsi="宋体" w:hint="eastAsia"/>
              </w:rPr>
              <w:t>Ω</w:t>
            </w:r>
            <w:r>
              <w:t>cm</w:t>
            </w:r>
          </w:p>
        </w:tc>
      </w:tr>
      <w:tr>
        <w:tc>
          <w:tcPr>
            <w:tcW w:w="5000" w:type="pct"/>
            <w:gridSpan w:val="5"/>
          </w:tcPr>
          <w:p/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直径</w:t>
            </w:r>
            <w:r>
              <w:rPr>
                <w:rFonts w:hint="eastAsia"/>
              </w:rPr>
              <w:t>(mm)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fldChar w:fldCharType="begin"/>
            </w:r>
            <w:r>
              <w:instrText xml:space="preserve"> DOCPROPERTY  txtD1</w:instrText>
            </w:r>
            <w:r>
              <w:instrText xml:space="preserve">  \* MERGEFORMAT </w:instrText>
            </w:r>
            <w:r>
              <w:fldChar w:fldCharType="separate"/>
            </w:r>
            <w:r>
              <w:t>CDPMI</w:t>
            </w:r>
            <w:r>
              <w:fldChar w:fldCharType="end"/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fldChar w:fldCharType="begin"/>
            </w:r>
            <w:r>
              <w:instrText xml:space="preserve"> DOCPROPERTY  txtD2</w:instrText>
            </w:r>
            <w:r>
              <w:instrText xml:space="preserve">  \* MERGEFORMAT </w:instrText>
            </w:r>
            <w:r>
              <w:fldChar w:fldCharType="separate"/>
            </w:r>
            <w:r>
              <w:t>CDPMI</w:t>
            </w:r>
            <w:r>
              <w:fldChar w:fldCharType="end"/>
            </w:r>
          </w:p>
        </w:tc>
        <w:tc>
          <w:tcPr>
            <w:tcW w:w="1068" w:type="pct"/>
          </w:tcPr>
          <w:p>
            <w:pPr>
              <w:jc w:val="right"/>
            </w:pPr>
          </w:p>
        </w:tc>
        <w:tc>
          <w:tcPr>
            <w:tcW w:w="1070" w:type="pct"/>
          </w:tcPr>
          <w:p>
            <w:pPr>
              <w:jc w:val="right"/>
            </w:pPr>
          </w:p>
        </w:tc>
      </w:tr>
      <w:t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厚度</w:t>
            </w:r>
            <w:r>
              <w:rPr>
                <w:rFonts w:hint="eastAsia"/>
              </w:rPr>
              <w:t>(mm)</w:t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fldChar w:fldCharType="begin"/>
            </w:r>
            <w:r>
              <w:instrText xml:space="preserve"> DOCPROPERTY  txtH1</w:instrText>
            </w:r>
            <w:r>
              <w:instrText xml:space="preserve">  \* MERGEFORMAT </w:instrText>
            </w:r>
            <w:r>
              <w:fldChar w:fldCharType="separate"/>
            </w:r>
            <w:r>
              <w:t>CDPMI</w:t>
            </w:r>
            <w:r>
              <w:fldChar w:fldCharType="end"/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fldChar w:fldCharType="begin"/>
            </w:r>
            <w:r>
              <w:instrText xml:space="preserve"> DOCPROPERTY  txtH2</w:instrText>
            </w:r>
            <w:r>
              <w:instrText xml:space="preserve">  \* MERGEFORMAT </w:instrText>
            </w:r>
            <w:r>
              <w:fldChar w:fldCharType="separate"/>
            </w:r>
            <w:r>
              <w:t>CDPMI</w:t>
            </w:r>
            <w:r>
              <w:fldChar w:fldCharType="end"/>
            </w:r>
          </w:p>
        </w:tc>
        <w:tc>
          <w:tcPr>
            <w:tcW w:w="1068" w:type="pct"/>
          </w:tcPr>
          <w:p>
            <w:pPr>
              <w:jc w:val="right"/>
            </w:pPr>
            <w:r>
              <w:fldChar w:fldCharType="begin"/>
            </w:r>
            <w:r>
              <w:instrText xml:space="preserve"> DOCPROPERTY  txtH3</w:instrText>
            </w:r>
            <w:r>
              <w:instrText xml:space="preserve">  \* MERGEFORMAT </w:instrText>
            </w:r>
            <w:r>
              <w:fldChar w:fldCharType="separate"/>
            </w:r>
            <w:r>
              <w:t>CDPMI</w:t>
            </w:r>
            <w:r>
              <w:fldChar w:fldCharType="end"/>
            </w:r>
          </w:p>
        </w:tc>
        <w:tc>
          <w:tcPr>
            <w:tcW w:w="1070" w:type="pct"/>
          </w:tcPr>
          <w:p>
            <w:pPr>
              <w:jc w:val="right"/>
            </w:pPr>
            <w:r>
              <w:fldChar w:fldCharType="begin"/>
            </w:r>
            <w:r>
              <w:instrText xml:space="preserve"> DOCPROPERTY  txtH4</w:instrText>
            </w:r>
            <w:bookmarkStart w:id="0" w:name="_GoBack"/>
            <w:bookmarkEnd w:id="0"/>
            <w:r>
              <w:instrText xml:space="preserve">  \* MERGEFORMAT </w:instrText>
            </w:r>
            <w:r>
              <w:fldChar w:fldCharType="separate"/>
            </w:r>
            <w:r>
              <w:t>CDPMI</w:t>
            </w:r>
            <w:r>
              <w:fldChar w:fldCharType="end"/>
            </w:r>
          </w:p>
        </w:tc>
      </w:tr>
      <w:tr>
        <w:trPr>
          <w:trHeight w:val="1181"/>
        </w:trPr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外观情况</w:t>
            </w:r>
          </w:p>
        </w:tc>
        <w:tc>
          <w:tcPr>
            <w:tcW w:w="4274" w:type="pct"/>
            <w:gridSpan w:val="4"/>
          </w:tcPr>
          <w:p>
            <w:fldSimple w:instr=" DOCPROPERTY  txtRemark  \* MERGEFORMAT ">
              <w:r>
                <w:t>CDPMI</w:t>
              </w:r>
            </w:fldSimple>
          </w:p>
        </w:tc>
      </w:tr>
    </w:tbl>
    <w:p/>
    <w:sectPr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321780"/>
      <w:docPartObj>
        <w:docPartGallery w:val="Page Numbers (Bottom of Page)"/>
        <w:docPartUnique/>
      </w:docPartObj>
    </w:sdtPr>
    <w:sdtContent>
      <w:p>
        <w:pPr>
          <w:pStyle w:val="a7"/>
        </w:pPr>
        <w:r>
          <w:rPr>
            <w:noProof/>
          </w:rPr>
          <w:pict>
            <v:group id="Group 10" o:spid="_x0000_s2049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2055" type="#_x0000_t4" style="position:absolute;left:1793;top:14550;width:536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kzMIA&#10;AADbAAAADwAAAGRycy9kb3ducmV2LnhtbERPTWvCQBC9F/wPywi91U1qKyV1FREKUtuDUeh1yE6T&#10;YHY2Zsck/vtuodDbPN7nLNeja1RPXag9G0hnCSjiwtuaSwOn49vDC6ggyBYbz2TgRgHWq8ndEjPr&#10;Bz5Qn0upYgiHDA1UIm2mdSgqchhmviWO3LfvHEqEXalth0MMd41+TJKFdlhzbKiwpW1FxTm/OgMf&#10;+zk/p/O2fx8kl6+ytk+X46cx99Nx8wpKaJR/8Z97Z+P8F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TMwgAAANsAAAAPAAAAAAAAAAAAAAAAAJgCAABkcnMvZG93&#10;bnJldi54bWxQSwUGAAAAAAQABAD1AAAAhwMAAAAA&#10;" filled="f" strokecolor="#a5a5a5"/>
              <v:rect id="Rectangle 89" o:spid="_x0000_s2054" style="position:absolute;left:1848;top:14616;width:427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xwsEA&#10;AADbAAAADwAAAGRycy9kb3ducmV2LnhtbERPTYvCMBC9L/gfwgje1lQPIl2jiCB4cdXqYb0NzdiU&#10;NpPSZG3115uFBW/zeJ+zWPW2FndqfelYwWScgCDOnS65UHA5bz/nIHxA1lg7JgUP8rBaDj4WmGrX&#10;8YnuWShEDGGfogITQpNK6XNDFv3YNcSRu7nWYoiwLaRusYvhtpbTJJlJiyXHBoMNbQzlVfZrFRx/&#10;Dl12rbzG8lLVh+e32T/nvVKjYb/+AhGoD2/xv3un4/wp/P0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+scLBAAAA2wAAAA8AAAAAAAAAAAAAAAAAmAIAAGRycy9kb3du&#10;cmV2LnhtbFBLBQYAAAAABAAEAPUAAACGAw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2053" type="#_x0000_t202" style="position:absolute;left:1731;top:14639;width:660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wosIA&#10;AADbAAAADwAAAGRycy9kb3ducmV2LnhtbERPyWrDMBC9B/oPYgq9hFpOA6F1ooQSKO0pEMeHHifW&#10;2BaxRsZSvfx9VSjkNo+3zu4w2VYM1HvjWMEqSUEQl04brhUUl4/nVxA+IGtsHZOCmTwc9g+LHWba&#10;jXymIQ+1iCHsM1TQhNBlUvqyIYs+cR1x5CrXWwwR9rXUPY4x3LbyJU030qLh2NBgR8eGylv+YxUs&#10;327XE1bfn0OYjyuzMWk3zIVST4/T+xZEoCncxf/uLx3nr+Hvl3i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zCiwgAAANsAAAAPAAAAAAAAAAAAAAAAAJgCAABkcnMvZG93&#10;bnJldi54bWxQSwUGAAAAAAQABAD1AAAAhwMAAAAA&#10;" filled="f" stroked="f">
                <v:textbox inset="0,2.16pt,0,0">
                  <w:txbxContent>
                    <w:p>
                      <w:pPr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</w:rP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rPr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205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AutoShape 92" o:spid="_x0000_s2052" style="position:absolute;left:1782;top:14858;width:375;height:530;rotation:-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iLMMA&#10;AADbAAAADwAAAGRycy9kb3ducmV2LnhtbERPTWvCQBC9F/wPywi91Y0tLSa6ilYsBb0Y9eBtyI6b&#10;YHY2zW5j+u/dQqG3ebzPmS16W4uOWl85VjAeJSCIC6crNgqOh83TBIQPyBprx6Tghzws5oOHGWba&#10;3XhPXR6MiCHsM1RQhtBkUvqiJIt+5BriyF1cazFE2BqpW7zFcFvL5yR5kxYrjg0lNvReUnHNv62C&#10;rw+TnI463eWrl2tqNuf1tlutlXoc9sspiEB9+Bf/uT91nP8Kv7/E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oiLMMAAADbAAAADwAAAAAAAAAAAAAAAACYAgAAZHJzL2Rv&#10;d25yZXYueG1sUEsFBgAAAAAEAAQA9QAAAIg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  <v:shape id="AutoShape 93" o:spid="_x0000_s2051" style="position:absolute;left:1934;top:14858;width:375;height:530;rotation:-90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zlcAA&#10;AADbAAAADwAAAGRycy9kb3ducmV2LnhtbERPTYvCMBC9L/gfwgje1tQFRapRpLri1bqXvQ3N2Aab&#10;SUmirfvrNwsL3ubxPme9HWwrHuSDcaxgNs1AEFdOG64VfF0+35cgQkTW2DomBU8KsN2M3taYa9fz&#10;mR5lrEUK4ZCjgibGLpcyVA1ZDFPXESfu6rzFmKCvpfbYp3Dbyo8sW0iLhlNDgx0VDVW38m4VdLPT&#10;0Bf+u5gf2329PP+Uh4MxSk3Gw24FItIQX+J/90mn+Qv4+yUd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TzlcAAAADbAAAADwAAAAAAAAAAAAAAAACYAgAAZHJzL2Rvd25y&#10;ZXYueG1sUEsFBgAAAAAEAAQA9QAAAIU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</v:group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pBdr>
        <w:bottom w:val="none" w:sz="0" w:space="0" w:color="auto"/>
      </w:pBdr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-66675</wp:posOffset>
          </wp:positionH>
          <wp:positionV relativeFrom="line">
            <wp:posOffset>-235585</wp:posOffset>
          </wp:positionV>
          <wp:extent cx="1504950" cy="438150"/>
          <wp:effectExtent l="19050" t="0" r="0" b="0"/>
          <wp:wrapNone/>
          <wp:docPr id="1" name="Picture 2" descr="D:\公司文件\公司文件杂乱先\MyWorks\常用图片\条纹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公司文件\公司文件杂乱先\MyWorks\常用图片\条纹字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5EDBD597-246E-42C9-935D-E561A48F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color w:val="FF0000"/>
      <w:sz w:val="5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黑体" w:hAnsiTheme="majorHAnsi" w:cstheme="majorBidi"/>
      <w:bCs/>
      <w:color w:val="FF0000"/>
      <w:sz w:val="52"/>
      <w:szCs w:val="32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32"/>
      <w:szCs w:val="44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paragraph" w:styleId="ad">
    <w:name w:val="No Spacing"/>
    <w:uiPriority w:val="1"/>
    <w:qFormat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20135;&#21697;&#20837;&#24211;&#25152;&#38656;&#25968;&#25454;\&#20020;&#26102;&#23384;&#25918;&#30340;&#25253;&#21578;\&#20135;&#21697;&#25253;&#21578;-&#27169;&#26495;1601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产品报告-模板160101.dotx</Template>
  <TotalTime>18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cdpmi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CDPMI</dc:creator>
  <dc:description>xs.zhou</dc:description>
  <cp:lastModifiedBy>xs zhou</cp:lastModifiedBy>
  <cp:revision>39</cp:revision>
  <cp:lastPrinted>2015-08-03T10:39:00Z</cp:lastPrinted>
  <dcterms:created xsi:type="dcterms:W3CDTF">2016-04-11T02:01:00Z</dcterms:created>
  <dcterms:modified xsi:type="dcterms:W3CDTF">2016-04-20T06:51:00Z</dcterms:modified>
</cp:coreProperties>
</file>